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31A99" w14:textId="77777777" w:rsidR="00533586" w:rsidRPr="00CD3FE4" w:rsidRDefault="00CD3FE4">
      <w:pPr>
        <w:pStyle w:val="1"/>
        <w:rPr>
          <w:lang w:val="en-US"/>
        </w:rPr>
      </w:pPr>
      <w:r>
        <w:t>OpenGL ES</w:t>
      </w:r>
      <w:r>
        <w:t>初步</w:t>
      </w:r>
    </w:p>
    <w:p w14:paraId="67203E70" w14:textId="77777777" w:rsidR="00533586" w:rsidRPr="00CD3FE4" w:rsidRDefault="00533586">
      <w:pPr>
        <w:pStyle w:val="2"/>
        <w:rPr>
          <w:lang w:val="en-US"/>
        </w:rPr>
      </w:pPr>
      <w:bookmarkStart w:id="0" w:name="_GoBack"/>
      <w:bookmarkEnd w:id="0"/>
    </w:p>
    <w:sectPr w:rsidR="00533586" w:rsidRPr="00CD3FE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612D0" w14:textId="77777777" w:rsidR="00B11CA1" w:rsidRDefault="00B11CA1">
      <w:r>
        <w:separator/>
      </w:r>
    </w:p>
    <w:p w14:paraId="75FC9684" w14:textId="77777777" w:rsidR="00B11CA1" w:rsidRDefault="00B11CA1"/>
  </w:endnote>
  <w:endnote w:type="continuationSeparator" w:id="0">
    <w:p w14:paraId="5BFA7B6E" w14:textId="77777777" w:rsidR="00B11CA1" w:rsidRDefault="00B11CA1">
      <w:r>
        <w:continuationSeparator/>
      </w:r>
    </w:p>
    <w:p w14:paraId="335E23D2" w14:textId="77777777" w:rsidR="00B11CA1" w:rsidRDefault="00B11C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D18C5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BA5BA" w14:textId="77777777" w:rsidR="00B11CA1" w:rsidRDefault="00B11CA1">
      <w:r>
        <w:separator/>
      </w:r>
    </w:p>
    <w:p w14:paraId="2BE1D4AC" w14:textId="77777777" w:rsidR="00B11CA1" w:rsidRDefault="00B11CA1"/>
  </w:footnote>
  <w:footnote w:type="continuationSeparator" w:id="0">
    <w:p w14:paraId="094E0886" w14:textId="77777777" w:rsidR="00B11CA1" w:rsidRDefault="00B11CA1">
      <w:r>
        <w:continuationSeparator/>
      </w:r>
    </w:p>
    <w:p w14:paraId="11A9B3E8" w14:textId="77777777" w:rsidR="00B11CA1" w:rsidRDefault="00B11CA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E4"/>
    <w:rsid w:val="00533586"/>
    <w:rsid w:val="00547C66"/>
    <w:rsid w:val="00B11CA1"/>
    <w:rsid w:val="00C35F1A"/>
    <w:rsid w:val="00C9613D"/>
    <w:rsid w:val="00CD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3DB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zhipengsong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003"/>
    <w:rsid w:val="0090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E56F69FE638A245AC5260EEE435EAC6">
    <w:name w:val="5E56F69FE638A245AC5260EEE435EAC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3D05BA926B864645819A2153A80389CA">
    <w:name w:val="3D05BA926B864645819A2153A80389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</TotalTime>
  <Pages>1</Pages>
  <Words>1</Words>
  <Characters>12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songzhipeng@me.com</dc:creator>
  <cp:keywords/>
  <dc:description/>
  <cp:lastModifiedBy>songzhipeng@me.com</cp:lastModifiedBy>
  <cp:revision>1</cp:revision>
  <dcterms:created xsi:type="dcterms:W3CDTF">2016-02-11T03:51:00Z</dcterms:created>
  <dcterms:modified xsi:type="dcterms:W3CDTF">2016-02-11T04:07:00Z</dcterms:modified>
</cp:coreProperties>
</file>